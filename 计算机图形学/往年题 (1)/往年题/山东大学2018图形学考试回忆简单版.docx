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16BB" w14:textId="77777777" w:rsidR="00883872" w:rsidRDefault="00992747">
      <w:pPr>
        <w:rPr>
          <w:b/>
          <w:bCs/>
        </w:rPr>
      </w:pPr>
      <w:r>
        <w:rPr>
          <w:rFonts w:hint="eastAsia"/>
          <w:b/>
          <w:bCs/>
        </w:rPr>
        <w:t>山东大学</w:t>
      </w: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图形学考试</w:t>
      </w:r>
    </w:p>
    <w:p w14:paraId="5A51B4DC" w14:textId="77777777" w:rsidR="00883872" w:rsidRDefault="00992747">
      <w:r>
        <w:rPr>
          <w:rFonts w:hint="eastAsia"/>
        </w:rPr>
        <w:t>一、选择（</w:t>
      </w:r>
      <w:r>
        <w:rPr>
          <w:rFonts w:hint="eastAsia"/>
        </w:rPr>
        <w:t>10</w:t>
      </w:r>
      <w:r>
        <w:rPr>
          <w:rFonts w:hint="eastAsia"/>
        </w:rPr>
        <w:t>分，共</w:t>
      </w:r>
      <w:r>
        <w:rPr>
          <w:rFonts w:hint="eastAsia"/>
        </w:rPr>
        <w:t>5</w:t>
      </w:r>
      <w:r>
        <w:rPr>
          <w:rFonts w:hint="eastAsia"/>
        </w:rPr>
        <w:t>题，可多选）：</w:t>
      </w:r>
    </w:p>
    <w:p w14:paraId="0B944D38" w14:textId="77777777" w:rsidR="00883872" w:rsidRDefault="00992747">
      <w:r>
        <w:rPr>
          <w:rFonts w:hint="eastAsia"/>
        </w:rPr>
        <w:t>图形学之父</w:t>
      </w:r>
    </w:p>
    <w:p w14:paraId="53630308" w14:textId="77777777" w:rsidR="00883872" w:rsidRDefault="00992747">
      <w:r>
        <w:rPr>
          <w:rFonts w:hint="eastAsia"/>
        </w:rPr>
        <w:t>bezier</w:t>
      </w:r>
      <w:r>
        <w:rPr>
          <w:rFonts w:hint="eastAsia"/>
        </w:rPr>
        <w:t>曲线</w:t>
      </w:r>
    </w:p>
    <w:p w14:paraId="187831C2" w14:textId="77777777" w:rsidR="00883872" w:rsidRDefault="00992747">
      <w:r>
        <w:rPr>
          <w:rFonts w:hint="eastAsia"/>
        </w:rPr>
        <w:t>印刷使用的颜色模型</w:t>
      </w:r>
    </w:p>
    <w:p w14:paraId="5619AFE0" w14:textId="77777777" w:rsidR="00883872" w:rsidRDefault="00992747">
      <w:r>
        <w:rPr>
          <w:rFonts w:hint="eastAsia"/>
        </w:rPr>
        <w:t>如何表达多边形</w:t>
      </w:r>
    </w:p>
    <w:p w14:paraId="327CFA65" w14:textId="77777777" w:rsidR="00883872" w:rsidRDefault="00992747">
      <w:r>
        <w:rPr>
          <w:rFonts w:hint="eastAsia"/>
        </w:rPr>
        <w:t>光照反射这方面</w:t>
      </w:r>
    </w:p>
    <w:p w14:paraId="7F9EBC3F" w14:textId="77777777" w:rsidR="00883872" w:rsidRDefault="00883872"/>
    <w:p w14:paraId="07A8A8A3" w14:textId="77777777" w:rsidR="00883872" w:rsidRDefault="00992747">
      <w:r>
        <w:rPr>
          <w:rFonts w:hint="eastAsia"/>
        </w:rPr>
        <w:t>二、简答（每题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6C5A307B" w14:textId="77777777" w:rsidR="00883872" w:rsidRDefault="00992747">
      <w:r>
        <w:rPr>
          <w:rFonts w:hint="eastAsia"/>
        </w:rPr>
        <w:t>Bresenham</w:t>
      </w:r>
      <w:r>
        <w:rPr>
          <w:rFonts w:hint="eastAsia"/>
        </w:rPr>
        <w:t>算法的伪代码</w:t>
      </w:r>
    </w:p>
    <w:p w14:paraId="5B02D285" w14:textId="77777777" w:rsidR="00883872" w:rsidRDefault="00883872"/>
    <w:p w14:paraId="165331A1" w14:textId="77777777" w:rsidR="00883872" w:rsidRDefault="00992747">
      <w:r>
        <w:rPr>
          <w:rFonts w:hint="eastAsia"/>
        </w:rPr>
        <w:t>坐标转换，以某点为中心旋转</w:t>
      </w:r>
    </w:p>
    <w:p w14:paraId="10A3A3E4" w14:textId="77777777" w:rsidR="00883872" w:rsidRDefault="00883872"/>
    <w:p w14:paraId="70D3105B" w14:textId="525FD0DB" w:rsidR="00883872" w:rsidRDefault="00992747">
      <w:r>
        <w:rPr>
          <w:rFonts w:hint="eastAsia"/>
        </w:rPr>
        <w:t>Ray-casting</w:t>
      </w:r>
      <w:r>
        <w:rPr>
          <w:rFonts w:hint="eastAsia"/>
        </w:rPr>
        <w:t>伪代码</w:t>
      </w:r>
      <w:r w:rsidR="007B508E">
        <w:rPr>
          <w:rFonts w:hint="eastAsia"/>
        </w:rPr>
        <w:t>（光线投影）</w:t>
      </w:r>
    </w:p>
    <w:p w14:paraId="6C276B8A" w14:textId="77777777" w:rsidR="00883872" w:rsidRDefault="00883872"/>
    <w:p w14:paraId="3F559055" w14:textId="77777777" w:rsidR="00883872" w:rsidRDefault="00992747">
      <w:r>
        <w:rPr>
          <w:rFonts w:hint="eastAsia"/>
        </w:rPr>
        <w:t>bezier</w:t>
      </w:r>
      <w:r>
        <w:rPr>
          <w:rFonts w:hint="eastAsia"/>
        </w:rPr>
        <w:t>曲线，</w:t>
      </w:r>
      <w:r>
        <w:rPr>
          <w:rFonts w:hint="eastAsia"/>
        </w:rPr>
        <w:t>t=1/2</w:t>
      </w:r>
      <w:r>
        <w:rPr>
          <w:rFonts w:hint="eastAsia"/>
        </w:rPr>
        <w:t>，画出对应三角形</w:t>
      </w:r>
    </w:p>
    <w:p w14:paraId="508EE8D1" w14:textId="77777777" w:rsidR="00883872" w:rsidRDefault="00883872"/>
    <w:p w14:paraId="15866EE6" w14:textId="77777777" w:rsidR="00883872" w:rsidRDefault="00992747">
      <w:r>
        <w:rPr>
          <w:rFonts w:hint="eastAsia"/>
        </w:rPr>
        <w:t>Phong</w:t>
      </w:r>
      <w:r>
        <w:rPr>
          <w:rFonts w:hint="eastAsia"/>
        </w:rPr>
        <w:t>光照模型，三部分的含义，每个字母代表意思，画出模型</w:t>
      </w:r>
    </w:p>
    <w:p w14:paraId="61592048" w14:textId="77777777" w:rsidR="00883872" w:rsidRDefault="00883872"/>
    <w:p w14:paraId="333842DF" w14:textId="77777777" w:rsidR="00883872" w:rsidRDefault="00992747">
      <w:r>
        <w:rPr>
          <w:rFonts w:hint="eastAsia"/>
        </w:rPr>
        <w:t>双线性光强差值跟双线性法向插值优缺点</w:t>
      </w:r>
    </w:p>
    <w:p w14:paraId="106A4140" w14:textId="77777777" w:rsidR="00883872" w:rsidRDefault="00883872"/>
    <w:p w14:paraId="5755FEBA" w14:textId="77777777" w:rsidR="00883872" w:rsidRDefault="00992747">
      <w:r>
        <w:rPr>
          <w:rFonts w:hint="eastAsia"/>
        </w:rPr>
        <w:t>三、补充写代码（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14:paraId="191A148B" w14:textId="77777777" w:rsidR="00883872" w:rsidRDefault="00992747">
      <w:r>
        <w:rPr>
          <w:rFonts w:hint="eastAsia"/>
        </w:rPr>
        <w:t>全是英文，考的是光线扫描的题目，请大家仔细看看课本推导</w:t>
      </w:r>
    </w:p>
    <w:p w14:paraId="1892CC59" w14:textId="77777777" w:rsidR="00883872" w:rsidRDefault="00992747">
      <w:r>
        <w:rPr>
          <w:rFonts w:hint="eastAsia"/>
        </w:rPr>
        <w:t>圆盘有关的问题，求隐式方程，补充代码，分析代码需要的预处理之类。</w:t>
      </w:r>
    </w:p>
    <w:p w14:paraId="52B6407B" w14:textId="77777777" w:rsidR="00883872" w:rsidRDefault="00992747">
      <w:r>
        <w:rPr>
          <w:rFonts w:hint="eastAsia"/>
        </w:rPr>
        <w:t>总结：光线扫描考的真多。。</w:t>
      </w:r>
    </w:p>
    <w:sectPr w:rsidR="00883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8F1DF" w14:textId="77777777" w:rsidR="00992747" w:rsidRDefault="00992747" w:rsidP="007B508E">
      <w:r>
        <w:separator/>
      </w:r>
    </w:p>
  </w:endnote>
  <w:endnote w:type="continuationSeparator" w:id="0">
    <w:p w14:paraId="3E340660" w14:textId="77777777" w:rsidR="00992747" w:rsidRDefault="00992747" w:rsidP="007B5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9961A" w14:textId="77777777" w:rsidR="00992747" w:rsidRDefault="00992747" w:rsidP="007B508E">
      <w:r>
        <w:separator/>
      </w:r>
    </w:p>
  </w:footnote>
  <w:footnote w:type="continuationSeparator" w:id="0">
    <w:p w14:paraId="506B6296" w14:textId="77777777" w:rsidR="00992747" w:rsidRDefault="00992747" w:rsidP="007B50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1E26FE"/>
    <w:rsid w:val="007B508E"/>
    <w:rsid w:val="00883872"/>
    <w:rsid w:val="00992747"/>
    <w:rsid w:val="06E04465"/>
    <w:rsid w:val="1F1E26FE"/>
    <w:rsid w:val="528E79D5"/>
    <w:rsid w:val="57DA76B1"/>
    <w:rsid w:val="6D535020"/>
    <w:rsid w:val="7EC0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4BCC36"/>
  <w15:docId w15:val="{067AE846-F56E-4A96-8A98-3064BD1C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B5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B508E"/>
    <w:rPr>
      <w:kern w:val="2"/>
      <w:sz w:val="18"/>
      <w:szCs w:val="18"/>
    </w:rPr>
  </w:style>
  <w:style w:type="paragraph" w:styleId="a5">
    <w:name w:val="footer"/>
    <w:basedOn w:val="a"/>
    <w:link w:val="a6"/>
    <w:rsid w:val="007B5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B508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0764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蛐蛐儿</dc:creator>
  <cp:lastModifiedBy>尹 俊新</cp:lastModifiedBy>
  <cp:revision>2</cp:revision>
  <dcterms:created xsi:type="dcterms:W3CDTF">2018-07-05T00:39:00Z</dcterms:created>
  <dcterms:modified xsi:type="dcterms:W3CDTF">2021-12-28T02:08:00Z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